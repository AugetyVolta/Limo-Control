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C2A8" w14:textId="7164330C" w:rsidR="006B03F7" w:rsidRDefault="00285644">
      <w:pPr>
        <w:spacing w:line="240" w:lineRule="auto"/>
      </w:pPr>
      <w:r>
        <w:rPr>
          <w:rFonts w:hint="eastAsia"/>
        </w:rPr>
        <w:t>1</w:t>
      </w:r>
      <w:r>
        <w:t>.</w:t>
      </w:r>
      <w:r>
        <w:t>Files</w:t>
      </w:r>
    </w:p>
    <w:p w14:paraId="103250D8" w14:textId="498B9F9D" w:rsidR="006B03F7" w:rsidRDefault="00285644" w:rsidP="00285644">
      <w:pPr>
        <w:spacing w:line="240" w:lineRule="auto"/>
        <w:ind w:firstLine="420"/>
      </w:pPr>
      <w:r>
        <w:t>(1).</w:t>
      </w:r>
      <w:proofErr w:type="spellStart"/>
      <w:r w:rsidR="008C1BC0">
        <w:rPr>
          <w:rFonts w:hint="eastAsia"/>
        </w:rPr>
        <w:t>Dist</w:t>
      </w:r>
      <w:proofErr w:type="spellEnd"/>
      <w:r>
        <w:t xml:space="preserve"> </w:t>
      </w:r>
      <w:r w:rsidR="008C1BC0">
        <w:t>--------</w:t>
      </w:r>
      <w:r>
        <w:t xml:space="preserve">The directory of </w:t>
      </w:r>
      <w:r w:rsidRPr="00285644">
        <w:t>installation package</w:t>
      </w:r>
      <w:r>
        <w:t>(s</w:t>
      </w:r>
      <w:r w:rsidRPr="00285644">
        <w:t>upport python3</w:t>
      </w:r>
      <w:r>
        <w:t>)</w:t>
      </w:r>
      <w:r>
        <w:t>.</w:t>
      </w:r>
    </w:p>
    <w:p w14:paraId="75542F94" w14:textId="20C058C5" w:rsidR="006B03F7" w:rsidRDefault="00285644" w:rsidP="00285644">
      <w:pPr>
        <w:spacing w:line="240" w:lineRule="auto"/>
        <w:ind w:firstLine="420"/>
      </w:pPr>
      <w:r>
        <w:t>(</w:t>
      </w:r>
      <w:r>
        <w:t>2</w:t>
      </w:r>
      <w:r>
        <w:t>).</w:t>
      </w:r>
      <w:r w:rsidR="008C1BC0">
        <w:t>Script</w:t>
      </w:r>
      <w:r>
        <w:t xml:space="preserve"> </w:t>
      </w:r>
      <w:r w:rsidR="008C1BC0">
        <w:t>--------</w:t>
      </w:r>
      <w:r w:rsidRPr="00285644">
        <w:t xml:space="preserve"> </w:t>
      </w:r>
      <w:r>
        <w:t>The directory of</w:t>
      </w:r>
      <w:r w:rsidR="001E00F6">
        <w:t xml:space="preserve"> p</w:t>
      </w:r>
      <w:r w:rsidR="001E00F6" w:rsidRPr="001E00F6">
        <w:t>ython test scripts</w:t>
      </w:r>
    </w:p>
    <w:p w14:paraId="0BD6EB71" w14:textId="77777777" w:rsidR="001E00F6" w:rsidRDefault="00285644" w:rsidP="00285644">
      <w:pPr>
        <w:spacing w:line="240" w:lineRule="auto"/>
        <w:ind w:firstLine="420"/>
      </w:pPr>
      <w:r>
        <w:t>(</w:t>
      </w:r>
      <w:r>
        <w:t>3</w:t>
      </w:r>
      <w:r>
        <w:t>).</w:t>
      </w:r>
      <w:r w:rsidR="008C1BC0">
        <w:t>vcredist_x64.ex</w:t>
      </w:r>
      <w:r w:rsidR="008C1BC0">
        <w:rPr>
          <w:rFonts w:hint="eastAsia"/>
        </w:rPr>
        <w:t>e</w:t>
      </w:r>
      <w:r w:rsidR="008C1BC0">
        <w:t>--------</w:t>
      </w:r>
      <w:r w:rsidR="001E00F6" w:rsidRPr="001E00F6">
        <w:t xml:space="preserve"> </w:t>
      </w:r>
      <w:r w:rsidR="001E00F6" w:rsidRPr="001E00F6">
        <w:t>VS2019 runtime library</w:t>
      </w:r>
      <w:r w:rsidR="008C1BC0">
        <w:rPr>
          <w:rFonts w:hint="eastAsia"/>
        </w:rPr>
        <w:t>，</w:t>
      </w:r>
      <w:r w:rsidR="001E00F6" w:rsidRPr="001E00F6">
        <w:t xml:space="preserve">If the msvcr140.dll is </w:t>
      </w:r>
    </w:p>
    <w:p w14:paraId="39B23B0D" w14:textId="765090FB" w:rsidR="006B03F7" w:rsidRDefault="001E00F6" w:rsidP="00285644">
      <w:pPr>
        <w:spacing w:line="240" w:lineRule="auto"/>
        <w:ind w:firstLine="420"/>
        <w:rPr>
          <w:rFonts w:ascii="宋体" w:eastAsia="宋体" w:hAnsi="宋体" w:cs="宋体"/>
          <w:sz w:val="24"/>
        </w:rPr>
      </w:pPr>
      <w:r w:rsidRPr="001E00F6">
        <w:t>lost, double-click to install it</w:t>
      </w:r>
    </w:p>
    <w:p w14:paraId="059025FC" w14:textId="77777777" w:rsidR="006B03F7" w:rsidRDefault="006B03F7">
      <w:pPr>
        <w:spacing w:line="240" w:lineRule="auto"/>
        <w:rPr>
          <w:rFonts w:ascii="宋体" w:eastAsia="宋体" w:hAnsi="宋体" w:cs="宋体"/>
          <w:sz w:val="24"/>
        </w:rPr>
      </w:pPr>
    </w:p>
    <w:p w14:paraId="060DFA3C" w14:textId="57E13C0D" w:rsidR="006B03F7" w:rsidRDefault="001E00F6" w:rsidP="001E00F6">
      <w:pPr>
        <w:spacing w:line="240" w:lineRule="auto"/>
      </w:pPr>
      <w:r>
        <w:t>2</w:t>
      </w:r>
      <w:r>
        <w:t>.</w:t>
      </w:r>
      <w:r w:rsidRPr="001E00F6">
        <w:t xml:space="preserve"> </w:t>
      </w:r>
      <w:r w:rsidRPr="001E00F6">
        <w:t>Python runtime environment configuration</w:t>
      </w:r>
    </w:p>
    <w:p w14:paraId="6145806C" w14:textId="04F141C9" w:rsidR="006B03F7" w:rsidRDefault="0048591A" w:rsidP="0048591A">
      <w:pPr>
        <w:spacing w:line="240" w:lineRule="auto"/>
        <w:ind w:firstLine="420"/>
      </w:pPr>
      <w:r>
        <w:t>(1).</w:t>
      </w:r>
      <w:r w:rsidR="001E00F6" w:rsidRPr="001E00F6">
        <w:t>Install Python3 64-bit</w:t>
      </w:r>
      <w:r w:rsidR="008C1BC0">
        <w:rPr>
          <w:rFonts w:hint="eastAsia"/>
        </w:rPr>
        <w:t>，</w:t>
      </w:r>
      <w:r w:rsidR="008C1BC0">
        <w:rPr>
          <w:rFonts w:hint="eastAsia"/>
        </w:rPr>
        <w:t>URL</w:t>
      </w:r>
      <w:r w:rsidR="008C1BC0">
        <w:rPr>
          <w:rFonts w:hint="eastAsia"/>
        </w:rPr>
        <w:t>：</w:t>
      </w:r>
      <w:r w:rsidR="008C1BC0">
        <w:rPr>
          <w:rFonts w:hint="eastAsia"/>
        </w:rPr>
        <w:t xml:space="preserve"> Python </w:t>
      </w:r>
      <w:r w:rsidR="008C1BC0">
        <w:rPr>
          <w:rFonts w:hint="eastAsia"/>
        </w:rPr>
        <w:t>(http://python.org/download/)</w:t>
      </w:r>
    </w:p>
    <w:p w14:paraId="425CAB04" w14:textId="7CD3F2B6" w:rsidR="006B03F7" w:rsidRDefault="0048591A" w:rsidP="0048591A">
      <w:pPr>
        <w:spacing w:line="240" w:lineRule="auto"/>
        <w:ind w:firstLine="420"/>
      </w:pPr>
      <w:r>
        <w:t>(2).</w:t>
      </w:r>
      <w:r w:rsidRPr="0048591A">
        <w:t>Install the test Seeker module</w:t>
      </w:r>
    </w:p>
    <w:p w14:paraId="7E286865" w14:textId="77777777" w:rsidR="0048591A" w:rsidRDefault="0048591A">
      <w:pPr>
        <w:numPr>
          <w:ilvl w:val="4"/>
          <w:numId w:val="1"/>
        </w:numPr>
        <w:spacing w:line="240" w:lineRule="auto"/>
        <w:ind w:left="420"/>
      </w:pPr>
      <w:r w:rsidRPr="0048591A">
        <w:t xml:space="preserve">Go to the </w:t>
      </w:r>
      <w:proofErr w:type="spellStart"/>
      <w:r w:rsidRPr="0048591A">
        <w:t>Dist</w:t>
      </w:r>
      <w:proofErr w:type="spellEnd"/>
      <w:r w:rsidRPr="0048591A">
        <w:t xml:space="preserve"> directory and perform the following operations. The </w:t>
      </w:r>
    </w:p>
    <w:p w14:paraId="781994FD" w14:textId="19A7DF87" w:rsidR="006B03F7" w:rsidRDefault="0048591A" w:rsidP="0048591A">
      <w:pPr>
        <w:spacing w:line="240" w:lineRule="auto"/>
        <w:ind w:left="420"/>
      </w:pPr>
      <w:r>
        <w:t>f</w:t>
      </w:r>
      <w:r w:rsidRPr="0048591A">
        <w:t>ollowing uses Windows X64-bit as an example</w:t>
      </w:r>
    </w:p>
    <w:p w14:paraId="663BB98D" w14:textId="3A89BF2B" w:rsidR="0048591A" w:rsidRDefault="0048591A">
      <w:pPr>
        <w:numPr>
          <w:ilvl w:val="6"/>
          <w:numId w:val="1"/>
        </w:numPr>
        <w:spacing w:line="240" w:lineRule="auto"/>
        <w:ind w:left="420"/>
      </w:pPr>
      <w:r w:rsidRPr="0048591A">
        <w:t xml:space="preserve">Installing </w:t>
      </w:r>
      <w:r>
        <w:t>the</w:t>
      </w:r>
      <w:r w:rsidRPr="0048591A">
        <w:t xml:space="preserve"> </w:t>
      </w:r>
      <w:r>
        <w:t>p</w:t>
      </w:r>
      <w:r w:rsidRPr="0048591A">
        <w:t>ackages</w:t>
      </w:r>
    </w:p>
    <w:p w14:paraId="08759444" w14:textId="3315CBE4" w:rsidR="006B03F7" w:rsidRDefault="008C1BC0" w:rsidP="0048591A">
      <w:pPr>
        <w:spacing w:line="240" w:lineRule="auto"/>
        <w:ind w:left="420"/>
      </w:pPr>
      <w:r>
        <w:rPr>
          <w:rFonts w:hint="eastAsia"/>
        </w:rPr>
        <w:t xml:space="preserve"> pip install nokovpy-2.0.1-py3-none-any.whl</w:t>
      </w:r>
    </w:p>
    <w:p w14:paraId="21C5ACFA" w14:textId="10B0C8D7" w:rsidR="006B03F7" w:rsidRDefault="008C1BC0">
      <w:pPr>
        <w:spacing w:line="24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8591A" w:rsidRPr="0048591A">
        <w:t>Test module, go to Script directory</w:t>
      </w:r>
      <w:r>
        <w:rPr>
          <w:rFonts w:hint="eastAsia"/>
        </w:rPr>
        <w:t xml:space="preserve"> </w:t>
      </w:r>
    </w:p>
    <w:p w14:paraId="38EF24ED" w14:textId="77777777" w:rsidR="00973608" w:rsidRDefault="0048591A">
      <w:pPr>
        <w:numPr>
          <w:ilvl w:val="0"/>
          <w:numId w:val="2"/>
        </w:numPr>
        <w:spacing w:line="240" w:lineRule="auto"/>
        <w:ind w:left="840"/>
      </w:pPr>
      <w:r w:rsidRPr="0048591A">
        <w:t xml:space="preserve">Run python </w:t>
      </w:r>
      <w:proofErr w:type="spellStart"/>
      <w:r w:rsidRPr="0048591A">
        <w:t>seeker_sdk_client</w:t>
      </w:r>
      <w:proofErr w:type="spellEnd"/>
      <w:r w:rsidRPr="0048591A">
        <w:t xml:space="preserve">. </w:t>
      </w:r>
      <w:proofErr w:type="spellStart"/>
      <w:r w:rsidRPr="0048591A">
        <w:t>py</w:t>
      </w:r>
      <w:proofErr w:type="spellEnd"/>
      <w:r w:rsidR="008C1BC0">
        <w:rPr>
          <w:rFonts w:hint="eastAsia"/>
        </w:rPr>
        <w:t xml:space="preserve">, </w:t>
      </w:r>
      <w:r w:rsidR="00973608" w:rsidRPr="00973608">
        <w:t xml:space="preserve">Change the IP address of </w:t>
      </w:r>
    </w:p>
    <w:p w14:paraId="3789B61B" w14:textId="496859F6" w:rsidR="006B03F7" w:rsidRDefault="00973608" w:rsidP="00973608">
      <w:pPr>
        <w:spacing w:line="240" w:lineRule="auto"/>
        <w:ind w:left="840"/>
      </w:pPr>
      <w:r w:rsidRPr="00973608">
        <w:t>XINGYING to be connected as required, for example</w:t>
      </w:r>
      <w:r>
        <w:t>:</w:t>
      </w:r>
    </w:p>
    <w:p w14:paraId="391C07FF" w14:textId="77777777" w:rsidR="006B03F7" w:rsidRDefault="008C1BC0">
      <w:pPr>
        <w:spacing w:line="240" w:lineRule="auto"/>
        <w:ind w:left="420" w:firstLine="420"/>
      </w:pPr>
      <w:r>
        <w:rPr>
          <w:rFonts w:hint="eastAsia"/>
        </w:rPr>
        <w:t>python Seeker_SDK_Client.py -s 1</w:t>
      </w:r>
      <w:r>
        <w:rPr>
          <w:rFonts w:hint="eastAsia"/>
        </w:rPr>
        <w:t>0.1.1.198</w:t>
      </w:r>
    </w:p>
    <w:p w14:paraId="036B817B" w14:textId="7F6F649D" w:rsidR="006B03F7" w:rsidRDefault="00973608">
      <w:pPr>
        <w:numPr>
          <w:ilvl w:val="0"/>
          <w:numId w:val="2"/>
        </w:numPr>
        <w:spacing w:line="240" w:lineRule="auto"/>
        <w:ind w:left="840"/>
      </w:pPr>
      <w:r w:rsidRPr="00973608">
        <w:t>Using the Python interpreter, type the relevant Python commands, as described in the function definitions and comments in nokovsdk</w:t>
      </w:r>
      <w:r>
        <w:rPr>
          <w:rFonts w:hint="eastAsia"/>
        </w:rPr>
        <w:t>.py</w:t>
      </w:r>
      <w:r w:rsidRPr="00973608">
        <w:t xml:space="preserve"> under the Python package installation path</w:t>
      </w:r>
      <w:r w:rsidR="008C1BC0">
        <w:rPr>
          <w:rFonts w:hint="eastAsia"/>
        </w:rPr>
        <w:t>，例如</w:t>
      </w:r>
      <w:r w:rsidR="008C1BC0">
        <w:rPr>
          <w:rFonts w:hint="eastAsia"/>
        </w:rPr>
        <w:t>C:\Users\Administrator\.pyenv\pyenv-win\versions\3.9.6\Lib\site-packages\</w:t>
      </w:r>
      <w:r w:rsidRPr="00973608">
        <w:t>nokov</w:t>
      </w:r>
      <w:r w:rsidR="008C1BC0">
        <w:rPr>
          <w:rFonts w:hint="eastAsia"/>
        </w:rPr>
        <w:t>\</w:t>
      </w:r>
      <w:r w:rsidRPr="00973608">
        <w:t>nokovsdk</w:t>
      </w:r>
      <w:r w:rsidR="008C1BC0">
        <w:rPr>
          <w:rFonts w:hint="eastAsia"/>
        </w:rPr>
        <w:t>.py</w:t>
      </w:r>
      <w:r w:rsidR="008C1BC0">
        <w:rPr>
          <w:rFonts w:hint="eastAsia"/>
        </w:rPr>
        <w:t>，</w:t>
      </w:r>
      <w:r>
        <w:t>s</w:t>
      </w:r>
      <w:r w:rsidRPr="00973608">
        <w:t>ee also the Seeker_SDK_Client.py script</w:t>
      </w:r>
      <w:r>
        <w:rPr>
          <w:rFonts w:hint="eastAsia"/>
        </w:rPr>
        <w:t>.</w:t>
      </w:r>
    </w:p>
    <w:p w14:paraId="4E52F5DE" w14:textId="77777777" w:rsidR="006B03F7" w:rsidRDefault="006B03F7">
      <w:pPr>
        <w:spacing w:line="240" w:lineRule="auto"/>
      </w:pPr>
    </w:p>
    <w:p w14:paraId="5FAF299A" w14:textId="280207E8" w:rsidR="006B03F7" w:rsidRDefault="00EA7FD9">
      <w:pPr>
        <w:spacing w:line="240" w:lineRule="auto"/>
        <w:rPr>
          <w:rFonts w:hint="eastAsia"/>
        </w:rPr>
      </w:pPr>
      <w:r>
        <w:lastRenderedPageBreak/>
        <w:t>2.Demo test</w:t>
      </w:r>
    </w:p>
    <w:p w14:paraId="5DDBDE9F" w14:textId="0D757B36" w:rsidR="006B03F7" w:rsidRDefault="00EA7FD9" w:rsidP="00EA7FD9">
      <w:pPr>
        <w:spacing w:line="240" w:lineRule="auto"/>
        <w:ind w:firstLine="420"/>
      </w:pPr>
      <w:r>
        <w:t>(1).Set the PC IP address to 10.1.1.198 and subnet mask to 255.255.255.0. Disable the firewall and network blocking software.</w:t>
      </w:r>
    </w:p>
    <w:p w14:paraId="56F86642" w14:textId="43A8A81F" w:rsidR="006B03F7" w:rsidRPr="00EA7FD9" w:rsidRDefault="00EA7FD9" w:rsidP="00EA7FD9">
      <w:pPr>
        <w:spacing w:line="240" w:lineRule="auto"/>
        <w:ind w:firstLine="420"/>
        <w:rPr>
          <w:rFonts w:hint="eastAsia"/>
        </w:rPr>
      </w:pPr>
      <w:r>
        <w:t>(2).Run XINGYING motion capture software as an administrator.</w:t>
      </w:r>
    </w:p>
    <w:p w14:paraId="0E5881F7" w14:textId="747EA25D" w:rsidR="00EA7FD9" w:rsidRDefault="00EA7FD9" w:rsidP="00EA7FD9">
      <w:pPr>
        <w:spacing w:line="240" w:lineRule="auto"/>
        <w:ind w:firstLine="420"/>
      </w:pPr>
      <w:r>
        <w:t>(3).Select the data broadcast interface, select “NIC Address”, and then check “</w:t>
      </w:r>
      <w:proofErr w:type="spellStart"/>
      <w:r>
        <w:t>Setting”,“SDK</w:t>
      </w:r>
      <w:proofErr w:type="spellEnd"/>
      <w:r>
        <w:t xml:space="preserve"> </w:t>
      </w:r>
      <w:proofErr w:type="spellStart"/>
      <w:r>
        <w:t>Enabled”.XINGYING</w:t>
      </w:r>
      <w:proofErr w:type="spellEnd"/>
      <w:r>
        <w:t xml:space="preserve"> sends motion capture data, the local and other computers can receive data</w:t>
      </w:r>
      <w:r>
        <w:t>.</w:t>
      </w:r>
      <w:r>
        <w:t xml:space="preserve"> </w:t>
      </w:r>
    </w:p>
    <w:p w14:paraId="2D65004E" w14:textId="669C1EDA" w:rsidR="006B03F7" w:rsidRDefault="00EA7FD9" w:rsidP="00EA7FD9">
      <w:pPr>
        <w:spacing w:line="240" w:lineRule="auto"/>
        <w:ind w:firstLine="420"/>
      </w:pPr>
      <w:r>
        <w:t xml:space="preserve">(4).In live mode, click </w:t>
      </w:r>
      <w:proofErr w:type="spellStart"/>
      <w:r>
        <w:t>run;Or</w:t>
      </w:r>
      <w:proofErr w:type="spellEnd"/>
      <w:r>
        <w:t>, in post-process mode, play back data.</w:t>
      </w:r>
    </w:p>
    <w:p w14:paraId="16C98648" w14:textId="328F3F59" w:rsidR="006B03F7" w:rsidRDefault="00EA7FD9" w:rsidP="00EA7FD9">
      <w:pPr>
        <w:spacing w:line="240" w:lineRule="auto"/>
        <w:ind w:firstLine="420"/>
      </w:pPr>
      <w:r>
        <w:t>(</w:t>
      </w:r>
      <w:r>
        <w:t>5</w:t>
      </w:r>
      <w:r>
        <w:t>).</w:t>
      </w:r>
      <w:r w:rsidRPr="00EA7FD9">
        <w:t xml:space="preserve">After configuring the Python runtime environment according to the instructions, double-click the </w:t>
      </w:r>
      <w:proofErr w:type="spellStart"/>
      <w:r w:rsidRPr="00EA7FD9">
        <w:t>seeker_sdk_client</w:t>
      </w:r>
      <w:proofErr w:type="spellEnd"/>
      <w:r w:rsidRPr="00EA7FD9">
        <w:t xml:space="preserve">. </w:t>
      </w:r>
      <w:proofErr w:type="spellStart"/>
      <w:r w:rsidRPr="00EA7FD9">
        <w:t>py</w:t>
      </w:r>
      <w:proofErr w:type="spellEnd"/>
      <w:r w:rsidRPr="00EA7FD9">
        <w:t xml:space="preserve"> script to receive SDK data.</w:t>
      </w:r>
    </w:p>
    <w:p w14:paraId="3C7E04C9" w14:textId="77777777" w:rsidR="00EA7FD9" w:rsidRDefault="00EA7FD9" w:rsidP="00EA7FD9">
      <w:pPr>
        <w:spacing w:line="240" w:lineRule="auto"/>
        <w:ind w:firstLine="420"/>
      </w:pPr>
    </w:p>
    <w:p w14:paraId="4C3138BE" w14:textId="100C4BFB" w:rsidR="006B03F7" w:rsidRDefault="00EA7FD9">
      <w:pPr>
        <w:spacing w:line="240" w:lineRule="auto"/>
      </w:pPr>
      <w:r>
        <w:t>Note: In post-process mode, you need to close the client receiver before switching.</w:t>
      </w:r>
    </w:p>
    <w:p w14:paraId="175AC0E5" w14:textId="77777777" w:rsidR="006B03F7" w:rsidRDefault="006B03F7">
      <w:pPr>
        <w:spacing w:line="240" w:lineRule="auto"/>
      </w:pPr>
    </w:p>
    <w:p w14:paraId="0FA6CBF0" w14:textId="7D88109B" w:rsidR="006B03F7" w:rsidRDefault="00AD01FC">
      <w:pPr>
        <w:spacing w:line="240" w:lineRule="auto"/>
      </w:pPr>
      <w:r>
        <w:t>3</w:t>
      </w:r>
      <w:r>
        <w:t>.</w:t>
      </w:r>
      <w:r>
        <w:t>D</w:t>
      </w:r>
      <w:r w:rsidRPr="00AD01FC">
        <w:t>ata instructions</w:t>
      </w:r>
    </w:p>
    <w:p w14:paraId="0CEA7940" w14:textId="71B69A1A" w:rsidR="006B03F7" w:rsidRDefault="00AD01FC">
      <w:pPr>
        <w:spacing w:line="240" w:lineRule="auto"/>
      </w:pPr>
      <w:r>
        <w:rPr>
          <w:rFonts w:hint="eastAsia"/>
        </w:rPr>
        <w:t>(</w:t>
      </w:r>
      <w:r w:rsidR="008C1BC0">
        <w:t>1</w:t>
      </w:r>
      <w:r>
        <w:t>).</w:t>
      </w:r>
      <w:r w:rsidRPr="00AD01FC">
        <w:t xml:space="preserve"> </w:t>
      </w:r>
      <w:r w:rsidRPr="00AD01FC">
        <w:t>The coordinate system is right-handed</w:t>
      </w:r>
      <w:r>
        <w:t>.</w:t>
      </w:r>
    </w:p>
    <w:p w14:paraId="1A3A5588" w14:textId="57F21293" w:rsidR="006B03F7" w:rsidRDefault="00AD01FC">
      <w:pPr>
        <w:spacing w:line="240" w:lineRule="auto"/>
        <w:rPr>
          <w:rFonts w:hint="eastAsia"/>
        </w:rPr>
      </w:pPr>
      <w:r>
        <w:rPr>
          <w:rFonts w:hint="eastAsia"/>
        </w:rPr>
        <w:t>(</w:t>
      </w:r>
      <w:r>
        <w:t>2</w:t>
      </w:r>
      <w:r>
        <w:t>).</w:t>
      </w:r>
      <w:r w:rsidRPr="00AD01FC">
        <w:t xml:space="preserve"> </w:t>
      </w:r>
      <w:r w:rsidRPr="00AD01FC">
        <w:t xml:space="preserve">For the Marker defined in </w:t>
      </w:r>
      <w:proofErr w:type="spellStart"/>
      <w:r w:rsidRPr="00AD01FC">
        <w:t>Markerset</w:t>
      </w:r>
      <w:proofErr w:type="spellEnd"/>
      <w:r w:rsidRPr="00AD01FC">
        <w:t>, due to software operation problems, Marker occlusion and other reasons, the X, Y and Z coordinate values will be filled with 9999999.000000 when points are lost or cannot be identified</w:t>
      </w:r>
      <w:r>
        <w:rPr>
          <w:rFonts w:hint="eastAsia"/>
        </w:rPr>
        <w:t>.</w:t>
      </w:r>
    </w:p>
    <w:p w14:paraId="4AF00E9C" w14:textId="090DC6BA" w:rsidR="006B03F7" w:rsidRDefault="00AD01FC">
      <w:pPr>
        <w:spacing w:line="240" w:lineRule="auto"/>
      </w:pPr>
      <w:r>
        <w:rPr>
          <w:rFonts w:hint="eastAsia"/>
        </w:rPr>
        <w:t>(</w:t>
      </w:r>
      <w:r>
        <w:t>3</w:t>
      </w:r>
      <w:r>
        <w:t>).</w:t>
      </w:r>
      <w:r w:rsidR="00AC168A" w:rsidRPr="00AC168A">
        <w:t xml:space="preserve"> </w:t>
      </w:r>
      <w:r w:rsidR="00AC168A" w:rsidRPr="00AC168A">
        <w:t xml:space="preserve">For Skeleton Builder, Rx, Ry, Rz may exceed 360 degrees during the movement of the </w:t>
      </w:r>
      <w:r w:rsidR="00AC168A">
        <w:t>s</w:t>
      </w:r>
      <w:r w:rsidR="00AC168A" w:rsidRPr="00AC168A">
        <w:t>keleton, e.g., for two rotations, the rotation Angle is 720 degrees</w:t>
      </w:r>
      <w:r w:rsidR="00AC168A">
        <w:t>.</w:t>
      </w:r>
    </w:p>
    <w:p w14:paraId="766D4618" w14:textId="778ADFFC" w:rsidR="006B03F7" w:rsidRDefault="00AD01FC">
      <w:pPr>
        <w:spacing w:line="240" w:lineRule="auto"/>
      </w:pPr>
      <w:r>
        <w:rPr>
          <w:rFonts w:hint="eastAsia"/>
        </w:rPr>
        <w:lastRenderedPageBreak/>
        <w:t>(</w:t>
      </w:r>
      <w:r>
        <w:t>4</w:t>
      </w:r>
      <w:r>
        <w:t>).</w:t>
      </w:r>
      <w:r w:rsidR="00AC168A" w:rsidRPr="00AC168A">
        <w:t xml:space="preserve"> </w:t>
      </w:r>
      <w:r w:rsidR="00AC168A" w:rsidRPr="00AC168A">
        <w:t xml:space="preserve">Euler Angle rotation order, </w:t>
      </w:r>
      <w:r w:rsidR="00AC168A">
        <w:t xml:space="preserve">see </w:t>
      </w:r>
      <w:proofErr w:type="spellStart"/>
      <w:r w:rsidR="00AC168A">
        <w:t>Markerset</w:t>
      </w:r>
      <w:proofErr w:type="spellEnd"/>
      <w:r w:rsidR="00AC168A">
        <w:t xml:space="preserve"> Properties =》Rotation </w:t>
      </w:r>
      <w:proofErr w:type="spellStart"/>
      <w:r w:rsidR="00AC168A">
        <w:t>Order</w:t>
      </w:r>
      <w:r w:rsidR="00AC168A">
        <w:t>,</w:t>
      </w:r>
      <w:r w:rsidR="00AC168A" w:rsidRPr="00AC168A">
        <w:t>the</w:t>
      </w:r>
      <w:proofErr w:type="spellEnd"/>
      <w:r w:rsidR="00AC168A" w:rsidRPr="00AC168A">
        <w:t xml:space="preserve"> default rotation order is ZYX</w:t>
      </w:r>
      <w:r w:rsidR="00AC168A">
        <w:rPr>
          <w:rFonts w:hint="eastAsia"/>
        </w:rPr>
        <w:t>.</w:t>
      </w:r>
    </w:p>
    <w:p w14:paraId="22912B92" w14:textId="77777777" w:rsidR="00AC168A" w:rsidRDefault="00AD01FC">
      <w:pPr>
        <w:spacing w:line="240" w:lineRule="auto"/>
      </w:pPr>
      <w:r>
        <w:rPr>
          <w:rFonts w:hint="eastAsia"/>
        </w:rPr>
        <w:t>(</w:t>
      </w:r>
      <w:r>
        <w:t>5</w:t>
      </w:r>
      <w:r>
        <w:t>).</w:t>
      </w:r>
      <w:r w:rsidR="00AC168A" w:rsidRPr="00AC168A">
        <w:t xml:space="preserve"> </w:t>
      </w:r>
      <w:r w:rsidR="00AC168A" w:rsidRPr="00AC168A">
        <w:t xml:space="preserve">Bone axis </w:t>
      </w:r>
      <w:proofErr w:type="spellStart"/>
      <w:r w:rsidR="00AC168A" w:rsidRPr="00AC168A">
        <w:t>orientation</w:t>
      </w:r>
      <w:r w:rsidR="00AC168A">
        <w:t>,see</w:t>
      </w:r>
      <w:proofErr w:type="spellEnd"/>
      <w:r w:rsidR="00AC168A">
        <w:t xml:space="preserve"> </w:t>
      </w:r>
      <w:proofErr w:type="spellStart"/>
      <w:r w:rsidR="00AC168A">
        <w:t>Markerset</w:t>
      </w:r>
      <w:proofErr w:type="spellEnd"/>
      <w:r w:rsidR="00AC168A">
        <w:t xml:space="preserve"> Properties =》 Bone </w:t>
      </w:r>
      <w:proofErr w:type="spellStart"/>
      <w:r w:rsidR="00AC168A">
        <w:t>Axis</w:t>
      </w:r>
      <w:r w:rsidR="00AC168A">
        <w:t>,t</w:t>
      </w:r>
      <w:r w:rsidR="00AC168A" w:rsidRPr="00AC168A">
        <w:t>he</w:t>
      </w:r>
      <w:proofErr w:type="spellEnd"/>
      <w:r w:rsidR="00AC168A" w:rsidRPr="00AC168A">
        <w:t xml:space="preserve"> default </w:t>
      </w:r>
    </w:p>
    <w:p w14:paraId="5926F53D" w14:textId="2ED7A993" w:rsidR="006B03F7" w:rsidRDefault="00AC168A">
      <w:pPr>
        <w:spacing w:line="240" w:lineRule="auto"/>
      </w:pPr>
      <w:r w:rsidRPr="00AC168A">
        <w:t>bone axis is positive in the Y direction</w:t>
      </w:r>
      <w:r>
        <w:rPr>
          <w:rFonts w:hint="eastAsia"/>
        </w:rPr>
        <w:t>.</w:t>
      </w:r>
    </w:p>
    <w:p w14:paraId="469AFC01" w14:textId="2FBB99DE" w:rsidR="006B03F7" w:rsidRDefault="00AD01FC">
      <w:pPr>
        <w:spacing w:line="240" w:lineRule="auto"/>
      </w:pPr>
      <w:r>
        <w:rPr>
          <w:rFonts w:hint="eastAsia"/>
        </w:rPr>
        <w:t>(</w:t>
      </w:r>
      <w:r>
        <w:t>6</w:t>
      </w:r>
      <w:r>
        <w:t>).</w:t>
      </w:r>
      <w:r w:rsidR="00AC168A" w:rsidRPr="00AC168A">
        <w:t xml:space="preserve"> </w:t>
      </w:r>
      <w:r w:rsidR="00AC168A" w:rsidRPr="00AC168A">
        <w:t xml:space="preserve">The six-degree-of-freedom information of the skeleton refers to the translation and rotation of the skeleton relative to the parent segment. When creating a </w:t>
      </w:r>
      <w:proofErr w:type="spellStart"/>
      <w:r w:rsidR="00AC168A" w:rsidRPr="00AC168A">
        <w:t>Markerset</w:t>
      </w:r>
      <w:proofErr w:type="spellEnd"/>
      <w:r w:rsidR="00AC168A" w:rsidRPr="00AC168A">
        <w:t>, the skeleton defined by default is relative to the geodetic coordinate system.</w:t>
      </w:r>
    </w:p>
    <w:sectPr w:rsidR="006B03F7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9859" w14:textId="77777777" w:rsidR="008C1BC0" w:rsidRDefault="008C1BC0">
      <w:pPr>
        <w:spacing w:line="240" w:lineRule="auto"/>
      </w:pPr>
      <w:r>
        <w:separator/>
      </w:r>
    </w:p>
  </w:endnote>
  <w:endnote w:type="continuationSeparator" w:id="0">
    <w:p w14:paraId="50A5C0A8" w14:textId="77777777" w:rsidR="008C1BC0" w:rsidRDefault="008C1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9137" w14:textId="77777777" w:rsidR="008C1BC0" w:rsidRDefault="008C1BC0">
      <w:pPr>
        <w:spacing w:line="240" w:lineRule="auto"/>
      </w:pPr>
      <w:r>
        <w:separator/>
      </w:r>
    </w:p>
  </w:footnote>
  <w:footnote w:type="continuationSeparator" w:id="0">
    <w:p w14:paraId="33D68534" w14:textId="77777777" w:rsidR="008C1BC0" w:rsidRDefault="008C1B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0C3B" w14:textId="77777777" w:rsidR="006B03F7" w:rsidRDefault="008C1BC0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7E0D38" wp14:editId="09CDBFD0">
          <wp:simplePos x="0" y="0"/>
          <wp:positionH relativeFrom="margin">
            <wp:posOffset>5292725</wp:posOffset>
          </wp:positionH>
          <wp:positionV relativeFrom="paragraph">
            <wp:posOffset>22225</wp:posOffset>
          </wp:positionV>
          <wp:extent cx="971550" cy="309245"/>
          <wp:effectExtent l="0" t="0" r="3810" b="1079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BC8E90"/>
    <w:multiLevelType w:val="singleLevel"/>
    <w:tmpl w:val="B2BC8E90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5B35FA2"/>
    <w:multiLevelType w:val="multilevel"/>
    <w:tmpl w:val="05B35FA2"/>
    <w:lvl w:ilvl="0">
      <w:start w:val="2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 w16cid:durableId="362632662">
    <w:abstractNumId w:val="1"/>
  </w:num>
  <w:num w:numId="2" w16cid:durableId="50359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1D2B57"/>
    <w:rsid w:val="001E00F6"/>
    <w:rsid w:val="00285644"/>
    <w:rsid w:val="0048591A"/>
    <w:rsid w:val="006B03F7"/>
    <w:rsid w:val="008558BB"/>
    <w:rsid w:val="008C1BC0"/>
    <w:rsid w:val="00973608"/>
    <w:rsid w:val="00AC168A"/>
    <w:rsid w:val="00AD01FC"/>
    <w:rsid w:val="00EA7FD9"/>
    <w:rsid w:val="015B297C"/>
    <w:rsid w:val="020B5CBF"/>
    <w:rsid w:val="026A4C8E"/>
    <w:rsid w:val="02D914FB"/>
    <w:rsid w:val="03584470"/>
    <w:rsid w:val="03E0330D"/>
    <w:rsid w:val="047D67EE"/>
    <w:rsid w:val="04DA78B0"/>
    <w:rsid w:val="053652A5"/>
    <w:rsid w:val="05665188"/>
    <w:rsid w:val="05F36E2E"/>
    <w:rsid w:val="060B5F59"/>
    <w:rsid w:val="063C1BFB"/>
    <w:rsid w:val="065559AD"/>
    <w:rsid w:val="07201CA4"/>
    <w:rsid w:val="07A801A5"/>
    <w:rsid w:val="087172A7"/>
    <w:rsid w:val="09741B1A"/>
    <w:rsid w:val="0A0B2B43"/>
    <w:rsid w:val="0B1F66C0"/>
    <w:rsid w:val="0B51645D"/>
    <w:rsid w:val="0B8C2CFB"/>
    <w:rsid w:val="0BCC0ADF"/>
    <w:rsid w:val="0BDB5CE1"/>
    <w:rsid w:val="0C0E72E7"/>
    <w:rsid w:val="0C526848"/>
    <w:rsid w:val="0CC67A9A"/>
    <w:rsid w:val="0CDE5D9B"/>
    <w:rsid w:val="0CDF48D1"/>
    <w:rsid w:val="0CF27AAA"/>
    <w:rsid w:val="0D2D6BDD"/>
    <w:rsid w:val="0D8047C8"/>
    <w:rsid w:val="0F2C0B26"/>
    <w:rsid w:val="10D242CA"/>
    <w:rsid w:val="10D81004"/>
    <w:rsid w:val="1173286D"/>
    <w:rsid w:val="11D91646"/>
    <w:rsid w:val="13D270CA"/>
    <w:rsid w:val="13DF7145"/>
    <w:rsid w:val="141D2B57"/>
    <w:rsid w:val="14AD4F28"/>
    <w:rsid w:val="14C11174"/>
    <w:rsid w:val="151805F3"/>
    <w:rsid w:val="15266AC8"/>
    <w:rsid w:val="15F50921"/>
    <w:rsid w:val="16BD135E"/>
    <w:rsid w:val="172C3033"/>
    <w:rsid w:val="1768739D"/>
    <w:rsid w:val="1A077362"/>
    <w:rsid w:val="1A8F25DD"/>
    <w:rsid w:val="1AE736C3"/>
    <w:rsid w:val="1BB80D83"/>
    <w:rsid w:val="1CB103A3"/>
    <w:rsid w:val="1CB44A4E"/>
    <w:rsid w:val="1D5B5B6D"/>
    <w:rsid w:val="1D8A0809"/>
    <w:rsid w:val="1D905310"/>
    <w:rsid w:val="1E523C41"/>
    <w:rsid w:val="20C0665C"/>
    <w:rsid w:val="21CE4B0F"/>
    <w:rsid w:val="21D0041A"/>
    <w:rsid w:val="22A35E58"/>
    <w:rsid w:val="22B27C32"/>
    <w:rsid w:val="23BE2C24"/>
    <w:rsid w:val="24133B4D"/>
    <w:rsid w:val="24856245"/>
    <w:rsid w:val="24A36C57"/>
    <w:rsid w:val="24C105C1"/>
    <w:rsid w:val="24E10725"/>
    <w:rsid w:val="24E6183C"/>
    <w:rsid w:val="2573523C"/>
    <w:rsid w:val="25E10A90"/>
    <w:rsid w:val="26EC5EDE"/>
    <w:rsid w:val="26FE302F"/>
    <w:rsid w:val="27102619"/>
    <w:rsid w:val="27E22F66"/>
    <w:rsid w:val="28181DED"/>
    <w:rsid w:val="288B6416"/>
    <w:rsid w:val="28A466CB"/>
    <w:rsid w:val="28DC6D89"/>
    <w:rsid w:val="292855A0"/>
    <w:rsid w:val="2A255517"/>
    <w:rsid w:val="2A8115B5"/>
    <w:rsid w:val="2AA46DAC"/>
    <w:rsid w:val="2BD91725"/>
    <w:rsid w:val="2C251D94"/>
    <w:rsid w:val="2CB13219"/>
    <w:rsid w:val="2CE2401B"/>
    <w:rsid w:val="2D413160"/>
    <w:rsid w:val="2E533F11"/>
    <w:rsid w:val="308C195A"/>
    <w:rsid w:val="30E72A27"/>
    <w:rsid w:val="31221F4E"/>
    <w:rsid w:val="31C900A0"/>
    <w:rsid w:val="31EE06A6"/>
    <w:rsid w:val="326A14C6"/>
    <w:rsid w:val="32AC0031"/>
    <w:rsid w:val="32D75E1A"/>
    <w:rsid w:val="33BF7DC1"/>
    <w:rsid w:val="33F4095D"/>
    <w:rsid w:val="342E0DD2"/>
    <w:rsid w:val="348345DC"/>
    <w:rsid w:val="35347E8D"/>
    <w:rsid w:val="359427E9"/>
    <w:rsid w:val="36B8597F"/>
    <w:rsid w:val="36CF06FE"/>
    <w:rsid w:val="37092494"/>
    <w:rsid w:val="377043AB"/>
    <w:rsid w:val="37D10873"/>
    <w:rsid w:val="37D81D19"/>
    <w:rsid w:val="37E22DB7"/>
    <w:rsid w:val="388738D8"/>
    <w:rsid w:val="38EF39C6"/>
    <w:rsid w:val="39262C5A"/>
    <w:rsid w:val="3A3D28A5"/>
    <w:rsid w:val="3A8A042D"/>
    <w:rsid w:val="3AD6248D"/>
    <w:rsid w:val="3B0D5806"/>
    <w:rsid w:val="3B516E9D"/>
    <w:rsid w:val="3CA25209"/>
    <w:rsid w:val="3E193FCF"/>
    <w:rsid w:val="3E5F1B2D"/>
    <w:rsid w:val="3EA14D59"/>
    <w:rsid w:val="3F0546FE"/>
    <w:rsid w:val="3F266419"/>
    <w:rsid w:val="41B022F6"/>
    <w:rsid w:val="41F427D7"/>
    <w:rsid w:val="41FE3F03"/>
    <w:rsid w:val="42251BB7"/>
    <w:rsid w:val="42273C29"/>
    <w:rsid w:val="42D61BAC"/>
    <w:rsid w:val="44127570"/>
    <w:rsid w:val="44633567"/>
    <w:rsid w:val="44D43A8B"/>
    <w:rsid w:val="44D5636D"/>
    <w:rsid w:val="45721296"/>
    <w:rsid w:val="457734BA"/>
    <w:rsid w:val="45BC1924"/>
    <w:rsid w:val="45CB2CDB"/>
    <w:rsid w:val="45DC6A32"/>
    <w:rsid w:val="47D27C15"/>
    <w:rsid w:val="49886075"/>
    <w:rsid w:val="4996637D"/>
    <w:rsid w:val="49ED5B78"/>
    <w:rsid w:val="4B785B83"/>
    <w:rsid w:val="4B8C2DB0"/>
    <w:rsid w:val="4CD70DB2"/>
    <w:rsid w:val="4CD71B94"/>
    <w:rsid w:val="4D196767"/>
    <w:rsid w:val="4DFA69B6"/>
    <w:rsid w:val="4F1F6987"/>
    <w:rsid w:val="506B12DD"/>
    <w:rsid w:val="52D43C5C"/>
    <w:rsid w:val="52FD3F6E"/>
    <w:rsid w:val="53905F58"/>
    <w:rsid w:val="5422175F"/>
    <w:rsid w:val="55097CDF"/>
    <w:rsid w:val="55AC2332"/>
    <w:rsid w:val="560E23FA"/>
    <w:rsid w:val="56D4303F"/>
    <w:rsid w:val="570D0D77"/>
    <w:rsid w:val="57541374"/>
    <w:rsid w:val="577401F1"/>
    <w:rsid w:val="5819311F"/>
    <w:rsid w:val="587E6D8A"/>
    <w:rsid w:val="58BF1FFC"/>
    <w:rsid w:val="58D02647"/>
    <w:rsid w:val="59065975"/>
    <w:rsid w:val="5A765E7E"/>
    <w:rsid w:val="5AD22C79"/>
    <w:rsid w:val="5B8D5511"/>
    <w:rsid w:val="5C9E2775"/>
    <w:rsid w:val="5CB214AA"/>
    <w:rsid w:val="5F131D86"/>
    <w:rsid w:val="600821EB"/>
    <w:rsid w:val="60CC1A34"/>
    <w:rsid w:val="611A7ECD"/>
    <w:rsid w:val="61313DED"/>
    <w:rsid w:val="61B20D70"/>
    <w:rsid w:val="623C6A80"/>
    <w:rsid w:val="628E3979"/>
    <w:rsid w:val="63190F42"/>
    <w:rsid w:val="63BD6C07"/>
    <w:rsid w:val="64063E15"/>
    <w:rsid w:val="643C5577"/>
    <w:rsid w:val="64594183"/>
    <w:rsid w:val="64820055"/>
    <w:rsid w:val="64F25DE5"/>
    <w:rsid w:val="653D1599"/>
    <w:rsid w:val="662C4C18"/>
    <w:rsid w:val="66494DA0"/>
    <w:rsid w:val="665972C0"/>
    <w:rsid w:val="66A46B11"/>
    <w:rsid w:val="66C30C1E"/>
    <w:rsid w:val="66EE5A5B"/>
    <w:rsid w:val="66F2142B"/>
    <w:rsid w:val="675A3114"/>
    <w:rsid w:val="67925C74"/>
    <w:rsid w:val="684D4239"/>
    <w:rsid w:val="69203FB8"/>
    <w:rsid w:val="692A0FE9"/>
    <w:rsid w:val="69BB7C65"/>
    <w:rsid w:val="6A4D1F44"/>
    <w:rsid w:val="6AC01D23"/>
    <w:rsid w:val="6B156642"/>
    <w:rsid w:val="6C6149D5"/>
    <w:rsid w:val="6C9B00A3"/>
    <w:rsid w:val="6CE136F9"/>
    <w:rsid w:val="6D0A7E0C"/>
    <w:rsid w:val="6D8C11E7"/>
    <w:rsid w:val="6E4D11DF"/>
    <w:rsid w:val="6E9B3B6F"/>
    <w:rsid w:val="6EDB7DEE"/>
    <w:rsid w:val="6F7B0A2B"/>
    <w:rsid w:val="710D742B"/>
    <w:rsid w:val="71D6588A"/>
    <w:rsid w:val="728B367A"/>
    <w:rsid w:val="72A1468A"/>
    <w:rsid w:val="730132BA"/>
    <w:rsid w:val="73C6129C"/>
    <w:rsid w:val="7418431D"/>
    <w:rsid w:val="746F30AB"/>
    <w:rsid w:val="74B046AC"/>
    <w:rsid w:val="75824E6D"/>
    <w:rsid w:val="76E250E8"/>
    <w:rsid w:val="776E516F"/>
    <w:rsid w:val="77E47F1B"/>
    <w:rsid w:val="78057B26"/>
    <w:rsid w:val="7C0D3AA1"/>
    <w:rsid w:val="7C4E65A6"/>
    <w:rsid w:val="7D0D01E6"/>
    <w:rsid w:val="7D5335FA"/>
    <w:rsid w:val="7D573DDB"/>
    <w:rsid w:val="7D7669BC"/>
    <w:rsid w:val="7E20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D6A694"/>
  <w15:docId w15:val="{460F1B30-5358-4052-A4D7-849A26CE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spacing w:line="360" w:lineRule="exact"/>
      <w:jc w:val="both"/>
    </w:pPr>
    <w:rPr>
      <w:rFonts w:ascii="微软雅黑" w:eastAsia="微软雅黑" w:hAnsi="微软雅黑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480" w:lineRule="exact"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Desktop\&#27169;&#26495;w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模板w.wpt</Template>
  <TotalTime>42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mushiyyy</dc:creator>
  <cp:lastModifiedBy>胡 美根</cp:lastModifiedBy>
  <cp:revision>4</cp:revision>
  <dcterms:created xsi:type="dcterms:W3CDTF">2020-09-28T06:52:00Z</dcterms:created>
  <dcterms:modified xsi:type="dcterms:W3CDTF">2022-04-22T05:48:00Z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D545867BA3D94D42AD1A45C8AF6A1405</vt:lpwstr>
  </property>
</Properties>
</file>